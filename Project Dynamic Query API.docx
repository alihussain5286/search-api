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E8047D" w:rsidRDefault="00E8047D" w:rsidP="0041421B">
      <w:pPr>
        <w:pStyle w:val="Title"/>
        <w:spacing w:after="0"/>
        <w:jc w:val="both"/>
        <w:rPr>
          <w:color w:val="BF8F00" w:themeColor="accent4" w:themeShade="BF"/>
          <w:sz w:val="40"/>
          <w:szCs w:val="40"/>
        </w:rPr>
      </w:pPr>
      <w:r w:rsidRPr="00E8047D">
        <w:rPr>
          <w:color w:val="BF8F00" w:themeColor="accent4" w:themeShade="BF"/>
          <w:sz w:val="40"/>
          <w:szCs w:val="40"/>
        </w:rPr>
        <w:t>Project Dynamic Query API</w:t>
      </w:r>
    </w:p>
    <w:p w:rsidR="00076856" w:rsidRPr="00874AA1" w:rsidRDefault="00076856" w:rsidP="0041421B">
      <w:pPr>
        <w:pStyle w:val="Title"/>
        <w:spacing w:after="0"/>
        <w:jc w:val="both"/>
      </w:pPr>
    </w:p>
    <w:p w:rsidR="00563FE4" w:rsidRPr="00E8047D" w:rsidRDefault="00EF6D88" w:rsidP="0041421B">
      <w:pPr>
        <w:pStyle w:val="Heading1"/>
        <w:spacing w:after="0" w:line="360" w:lineRule="auto"/>
        <w:jc w:val="both"/>
        <w:rPr>
          <w:color w:val="2F5496" w:themeColor="accent1" w:themeShade="BF"/>
        </w:rPr>
      </w:pPr>
      <w:sdt>
        <w:sdtPr>
          <w:rPr>
            <w:color w:val="2F5496" w:themeColor="accent1" w:themeShade="BF"/>
          </w:rPr>
          <w:alias w:val="Project Overview:"/>
          <w:tag w:val="Project Overview:"/>
          <w:id w:val="-231312045"/>
          <w:placeholder>
            <w:docPart w:val="EBAB47DEACDE4E1CBA7320035A6DA210"/>
          </w:placeholder>
          <w:temporary/>
          <w:showingPlcHdr/>
          <w15:appearance w15:val="hidden"/>
        </w:sdtPr>
        <w:sdtEndPr>
          <w:rPr>
            <w:color w:val="2F5496" w:themeColor="accent1" w:themeShade="BF"/>
          </w:rPr>
        </w:sdtEndPr>
        <w:sdtContent>
          <w:r w:rsidR="00874AA1" w:rsidRPr="00E8047D">
            <w:rPr>
              <w:color w:val="2F5496" w:themeColor="accent1" w:themeShade="BF"/>
            </w:rPr>
            <w:t>Project Overview:</w:t>
          </w:r>
        </w:sdtContent>
      </w:sdt>
    </w:p>
    <w:p w:rsidR="00563FE4" w:rsidRPr="00E8047D" w:rsidRDefault="00E8047D" w:rsidP="0041421B">
      <w:pPr>
        <w:spacing w:after="0" w:line="360" w:lineRule="auto"/>
        <w:jc w:val="both"/>
        <w:rPr>
          <w:rFonts w:ascii="Calibri" w:eastAsiaTheme="majorEastAsia" w:hAnsi="Calibri" w:cs="Calibri"/>
          <w:sz w:val="22"/>
          <w:szCs w:val="22"/>
        </w:rPr>
      </w:pPr>
      <w:r w:rsidRPr="00E8047D">
        <w:rPr>
          <w:rFonts w:ascii="Calibri" w:eastAsiaTheme="majorEastAsia" w:hAnsi="Calibri" w:cs="Calibri"/>
          <w:sz w:val="22"/>
          <w:szCs w:val="22"/>
        </w:rPr>
        <w:t>Project includes a</w:t>
      </w:r>
      <w:r>
        <w:rPr>
          <w:rFonts w:ascii="Calibri" w:eastAsiaTheme="majorEastAsia" w:hAnsi="Calibri" w:cs="Calibri"/>
          <w:sz w:val="22"/>
          <w:szCs w:val="22"/>
        </w:rPr>
        <w:t xml:space="preserve"> search</w:t>
      </w:r>
      <w:r w:rsidRPr="00E8047D">
        <w:rPr>
          <w:rFonts w:ascii="Calibri" w:eastAsiaTheme="majorEastAsia" w:hAnsi="Calibri" w:cs="Calibri"/>
          <w:sz w:val="22"/>
          <w:szCs w:val="22"/>
        </w:rPr>
        <w:t xml:space="preserve"> API to serve </w:t>
      </w:r>
      <w:r w:rsidR="0041421B">
        <w:rPr>
          <w:rFonts w:ascii="Calibri" w:eastAsiaTheme="majorEastAsia" w:hAnsi="Calibri" w:cs="Calibri"/>
          <w:sz w:val="22"/>
          <w:szCs w:val="22"/>
        </w:rPr>
        <w:t>requests from various clients</w:t>
      </w:r>
      <w:r w:rsidRPr="00E8047D">
        <w:rPr>
          <w:rFonts w:ascii="Calibri" w:eastAsiaTheme="majorEastAsia" w:hAnsi="Calibri" w:cs="Calibri"/>
          <w:sz w:val="22"/>
          <w:szCs w:val="22"/>
        </w:rPr>
        <w:t xml:space="preserve"> </w:t>
      </w:r>
      <w:r w:rsidR="0041421B">
        <w:rPr>
          <w:rFonts w:ascii="Calibri" w:eastAsiaTheme="majorEastAsia" w:hAnsi="Calibri" w:cs="Calibri"/>
          <w:sz w:val="22"/>
          <w:szCs w:val="22"/>
        </w:rPr>
        <w:t xml:space="preserve">and return a </w:t>
      </w:r>
      <w:r w:rsidRPr="00E8047D">
        <w:rPr>
          <w:rFonts w:ascii="Calibri" w:eastAsiaTheme="majorEastAsia" w:hAnsi="Calibri" w:cs="Calibri"/>
          <w:sz w:val="22"/>
          <w:szCs w:val="22"/>
        </w:rPr>
        <w:t xml:space="preserve">list of </w:t>
      </w:r>
      <w:r w:rsidR="0041421B">
        <w:rPr>
          <w:rFonts w:ascii="Calibri" w:eastAsiaTheme="majorEastAsia" w:hAnsi="Calibri" w:cs="Calibri"/>
          <w:sz w:val="22"/>
          <w:szCs w:val="22"/>
        </w:rPr>
        <w:t xml:space="preserve">devices </w:t>
      </w:r>
      <w:r w:rsidRPr="00E8047D">
        <w:rPr>
          <w:rFonts w:ascii="Calibri" w:eastAsiaTheme="majorEastAsia" w:hAnsi="Calibri" w:cs="Calibri"/>
          <w:sz w:val="22"/>
          <w:szCs w:val="22"/>
        </w:rPr>
        <w:t xml:space="preserve">based on the search </w:t>
      </w:r>
      <w:r w:rsidR="0041421B">
        <w:rPr>
          <w:rFonts w:ascii="Calibri" w:eastAsiaTheme="majorEastAsia" w:hAnsi="Calibri" w:cs="Calibri"/>
          <w:sz w:val="22"/>
          <w:szCs w:val="22"/>
        </w:rPr>
        <w:t>criteria mentioned in the request URL.</w:t>
      </w:r>
    </w:p>
    <w:p w:rsidR="00563FE4" w:rsidRPr="0041421B" w:rsidRDefault="0041421B" w:rsidP="0041421B">
      <w:pPr>
        <w:pStyle w:val="Heading1"/>
        <w:spacing w:after="0" w:line="360" w:lineRule="auto"/>
        <w:jc w:val="both"/>
        <w:rPr>
          <w:color w:val="2F5496" w:themeColor="accent1" w:themeShade="BF"/>
        </w:rPr>
      </w:pPr>
      <w:r w:rsidRPr="0041421B">
        <w:rPr>
          <w:color w:val="2F5496" w:themeColor="accent1" w:themeShade="BF"/>
        </w:rPr>
        <w:t>Technologies:</w:t>
      </w:r>
    </w:p>
    <w:p w:rsidR="00563FE4" w:rsidRDefault="0041421B" w:rsidP="00C81CEC">
      <w:pPr>
        <w:pStyle w:val="ListBullet"/>
        <w:numPr>
          <w:ilvl w:val="0"/>
          <w:numId w:val="8"/>
        </w:numPr>
        <w:spacing w:after="0" w:line="360" w:lineRule="auto"/>
        <w:jc w:val="both"/>
      </w:pPr>
      <w:r>
        <w:t>Spring boot 2.x</w:t>
      </w:r>
    </w:p>
    <w:p w:rsidR="0041421B" w:rsidRDefault="0041421B" w:rsidP="00C81CEC">
      <w:pPr>
        <w:pStyle w:val="ListBullet"/>
        <w:numPr>
          <w:ilvl w:val="0"/>
          <w:numId w:val="8"/>
        </w:numPr>
        <w:spacing w:after="0" w:line="360" w:lineRule="auto"/>
        <w:jc w:val="both"/>
      </w:pPr>
      <w:r>
        <w:t>Mongo DB</w:t>
      </w:r>
    </w:p>
    <w:p w:rsidR="0041421B" w:rsidRDefault="0041421B" w:rsidP="00C81CEC">
      <w:pPr>
        <w:pStyle w:val="ListBullet"/>
        <w:numPr>
          <w:ilvl w:val="0"/>
          <w:numId w:val="8"/>
        </w:numPr>
        <w:spacing w:after="0" w:line="360" w:lineRule="auto"/>
        <w:jc w:val="both"/>
      </w:pPr>
      <w:r>
        <w:t>RESTful Services</w:t>
      </w:r>
    </w:p>
    <w:p w:rsidR="0041421B" w:rsidRDefault="0041421B" w:rsidP="00C81CEC">
      <w:pPr>
        <w:pStyle w:val="ListBullet"/>
        <w:numPr>
          <w:ilvl w:val="0"/>
          <w:numId w:val="8"/>
        </w:numPr>
        <w:spacing w:after="0" w:line="360" w:lineRule="auto"/>
        <w:jc w:val="both"/>
      </w:pPr>
      <w:r>
        <w:t>JUNIT 5</w:t>
      </w:r>
    </w:p>
    <w:p w:rsidR="00C81CEC" w:rsidRDefault="00C81CEC" w:rsidP="00C81CEC">
      <w:pPr>
        <w:pStyle w:val="ListBullet"/>
        <w:numPr>
          <w:ilvl w:val="0"/>
          <w:numId w:val="8"/>
        </w:numPr>
        <w:spacing w:after="0" w:line="360" w:lineRule="auto"/>
        <w:jc w:val="both"/>
      </w:pPr>
      <w:r>
        <w:t>Maven</w:t>
      </w:r>
    </w:p>
    <w:p w:rsidR="00563FE4" w:rsidRPr="00874AA1" w:rsidRDefault="00EF6D88" w:rsidP="0041421B">
      <w:pPr>
        <w:pStyle w:val="Heading1"/>
        <w:spacing w:after="0" w:line="360" w:lineRule="auto"/>
        <w:jc w:val="both"/>
      </w:pPr>
      <w:sdt>
        <w:sdtPr>
          <w:alias w:val="Objectives:"/>
          <w:tag w:val="Objectives:"/>
          <w:id w:val="-63415929"/>
          <w:placeholder>
            <w:docPart w:val="F4B5DF13E5AE4273AD76250E283C571E"/>
          </w:placeholder>
          <w:temporary/>
          <w:showingPlcHdr/>
          <w15:appearance w15:val="hidden"/>
        </w:sdtPr>
        <w:sdtEndPr/>
        <w:sdtContent>
          <w:r w:rsidR="00874AA1" w:rsidRPr="0041421B">
            <w:rPr>
              <w:color w:val="2F5496" w:themeColor="accent1" w:themeShade="BF"/>
            </w:rPr>
            <w:t>Objectives:</w:t>
          </w:r>
        </w:sdtContent>
      </w:sdt>
    </w:p>
    <w:p w:rsidR="001E3ADA" w:rsidRPr="00874AA1" w:rsidRDefault="0041421B" w:rsidP="00C81CEC">
      <w:pPr>
        <w:pStyle w:val="ListBullet"/>
        <w:numPr>
          <w:ilvl w:val="0"/>
          <w:numId w:val="7"/>
        </w:numPr>
        <w:spacing w:after="0" w:line="360" w:lineRule="auto"/>
        <w:jc w:val="both"/>
      </w:pPr>
      <w:r>
        <w:t>Serve client with the list of devices based on the input provided like price, announce date, etc.</w:t>
      </w:r>
    </w:p>
    <w:p w:rsidR="00563FE4" w:rsidRPr="0041421B" w:rsidRDefault="0041421B" w:rsidP="0041421B">
      <w:pPr>
        <w:pStyle w:val="Heading1"/>
        <w:spacing w:after="0" w:line="360" w:lineRule="auto"/>
        <w:jc w:val="both"/>
        <w:rPr>
          <w:color w:val="2F5496" w:themeColor="accent1" w:themeShade="BF"/>
        </w:rPr>
      </w:pPr>
      <w:r w:rsidRPr="0041421B">
        <w:rPr>
          <w:color w:val="2F5496" w:themeColor="accent1" w:themeShade="BF"/>
        </w:rPr>
        <w:t>Project Prerequisite</w:t>
      </w:r>
      <w:r w:rsidR="00C81CEC">
        <w:rPr>
          <w:color w:val="2F5496" w:themeColor="accent1" w:themeShade="BF"/>
        </w:rPr>
        <w:t xml:space="preserve"> Technologies</w:t>
      </w:r>
      <w:r w:rsidRPr="0041421B">
        <w:rPr>
          <w:color w:val="2F5496" w:themeColor="accent1" w:themeShade="BF"/>
        </w:rPr>
        <w:t>:</w:t>
      </w:r>
    </w:p>
    <w:p w:rsidR="00563FE4" w:rsidRDefault="0041421B" w:rsidP="0041421B">
      <w:pPr>
        <w:pStyle w:val="ListBullet"/>
        <w:spacing w:after="0" w:line="360" w:lineRule="auto"/>
        <w:ind w:left="720"/>
        <w:jc w:val="both"/>
      </w:pPr>
      <w:r>
        <w:t>JDK 1.8</w:t>
      </w:r>
    </w:p>
    <w:p w:rsidR="00563FE4" w:rsidRPr="00701997" w:rsidRDefault="00701997" w:rsidP="0041421B">
      <w:pPr>
        <w:pStyle w:val="Heading1"/>
        <w:spacing w:after="0" w:line="360" w:lineRule="auto"/>
        <w:jc w:val="both"/>
        <w:rPr>
          <w:color w:val="2F5496" w:themeColor="accent1" w:themeShade="BF"/>
        </w:rPr>
      </w:pPr>
      <w:r w:rsidRPr="00701997">
        <w:rPr>
          <w:color w:val="2F5496" w:themeColor="accent1" w:themeShade="BF"/>
        </w:rPr>
        <w:t>Execution Steps of Project:</w:t>
      </w:r>
    </w:p>
    <w:p w:rsidR="005244D5" w:rsidRDefault="00701997" w:rsidP="00701997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Call for provided Rest Api Endpoint to get the mobile list.</w:t>
      </w:r>
    </w:p>
    <w:p w:rsidR="00432A3E" w:rsidRDefault="00701997" w:rsidP="00701997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Load the Mobile List in the Mongo Database.</w:t>
      </w:r>
    </w:p>
    <w:p w:rsidR="00701997" w:rsidRPr="00874AA1" w:rsidRDefault="00701997" w:rsidP="00701997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Client such as Mobile/ Browser request with the key and value based on Key value we create java object which will be then passed to Repository to object to get the corresponding result.</w:t>
      </w:r>
      <w:bookmarkStart w:id="0" w:name="_GoBack"/>
      <w:bookmarkEnd w:id="0"/>
    </w:p>
    <w:p w:rsidR="00563FE4" w:rsidRPr="00874AA1" w:rsidRDefault="00563FE4" w:rsidP="00C81CEC">
      <w:pPr>
        <w:pStyle w:val="Heading1"/>
        <w:spacing w:after="0" w:line="360" w:lineRule="auto"/>
        <w:jc w:val="both"/>
      </w:pPr>
    </w:p>
    <w:p w:rsidR="00563FE4" w:rsidRPr="00874AA1" w:rsidRDefault="00C81CEC" w:rsidP="0041421B">
      <w:pPr>
        <w:pStyle w:val="Heading1"/>
        <w:spacing w:after="0" w:line="360" w:lineRule="auto"/>
        <w:jc w:val="both"/>
      </w:pPr>
      <w:r>
        <w:t>Project Link:</w:t>
      </w:r>
    </w:p>
    <w:p w:rsidR="00044941" w:rsidRPr="00874AA1" w:rsidRDefault="0041421B" w:rsidP="0041421B">
      <w:pPr>
        <w:spacing w:after="0" w:line="360" w:lineRule="auto"/>
        <w:jc w:val="both"/>
      </w:pPr>
      <w:hyperlink r:id="rId10" w:history="1">
        <w:r>
          <w:rPr>
            <w:rStyle w:val="Hyperlink"/>
          </w:rPr>
          <w:t>https://github.com/alihussain5286/search-api</w:t>
        </w:r>
      </w:hyperlink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D88" w:rsidRDefault="00EF6D88" w:rsidP="00524988">
      <w:pPr>
        <w:spacing w:after="0" w:line="240" w:lineRule="auto"/>
      </w:pPr>
      <w:r>
        <w:separator/>
      </w:r>
    </w:p>
  </w:endnote>
  <w:endnote w:type="continuationSeparator" w:id="0">
    <w:p w:rsidR="00EF6D88" w:rsidRDefault="00EF6D8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D88" w:rsidRDefault="00EF6D88" w:rsidP="00524988">
      <w:pPr>
        <w:spacing w:after="0" w:line="240" w:lineRule="auto"/>
      </w:pPr>
      <w:r>
        <w:separator/>
      </w:r>
    </w:p>
  </w:footnote>
  <w:footnote w:type="continuationSeparator" w:id="0">
    <w:p w:rsidR="00EF6D88" w:rsidRDefault="00EF6D8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3271E1"/>
    <w:multiLevelType w:val="hybridMultilevel"/>
    <w:tmpl w:val="20747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56B1"/>
    <w:multiLevelType w:val="hybridMultilevel"/>
    <w:tmpl w:val="1B725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75A8C"/>
    <w:multiLevelType w:val="hybridMultilevel"/>
    <w:tmpl w:val="EBEA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954FB"/>
    <w:multiLevelType w:val="hybridMultilevel"/>
    <w:tmpl w:val="E278D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7D"/>
    <w:rsid w:val="00044941"/>
    <w:rsid w:val="00076856"/>
    <w:rsid w:val="00097C80"/>
    <w:rsid w:val="00151A42"/>
    <w:rsid w:val="001E3ADA"/>
    <w:rsid w:val="002261A4"/>
    <w:rsid w:val="002F1EA7"/>
    <w:rsid w:val="003169C1"/>
    <w:rsid w:val="0041421B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01997"/>
    <w:rsid w:val="00783197"/>
    <w:rsid w:val="00874AA1"/>
    <w:rsid w:val="00C81CEC"/>
    <w:rsid w:val="00E8047D"/>
    <w:rsid w:val="00EF6D88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51F38C49-C61C-4474-A404-171E24D2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421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70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alihussain5286/search-ap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AB47DEACDE4E1CBA7320035A6DA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94A1F-D363-4672-B859-D7799F6A274E}"/>
      </w:docPartPr>
      <w:docPartBody>
        <w:p w:rsidR="00000000" w:rsidRDefault="004615DA">
          <w:pPr>
            <w:pStyle w:val="EBAB47DEACDE4E1CBA7320035A6DA210"/>
          </w:pPr>
          <w:r w:rsidRPr="00874AA1">
            <w:t>Project Overview:</w:t>
          </w:r>
        </w:p>
      </w:docPartBody>
    </w:docPart>
    <w:docPart>
      <w:docPartPr>
        <w:name w:val="F4B5DF13E5AE4273AD76250E283C5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AF80C-E66D-4CC4-9FF9-AD4F3AA319AE}"/>
      </w:docPartPr>
      <w:docPartBody>
        <w:p w:rsidR="00000000" w:rsidRDefault="004615DA">
          <w:pPr>
            <w:pStyle w:val="F4B5DF13E5AE4273AD76250E283C571E"/>
          </w:pPr>
          <w:r w:rsidRPr="00874AA1">
            <w:t>Objectives: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DA"/>
    <w:rsid w:val="004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885B1F24A465289B8277842496D8E">
    <w:name w:val="2DC885B1F24A465289B8277842496D8E"/>
  </w:style>
  <w:style w:type="paragraph" w:customStyle="1" w:styleId="384144B901054FE1B260074CCAA46531">
    <w:name w:val="384144B901054FE1B260074CCAA46531"/>
  </w:style>
  <w:style w:type="paragraph" w:customStyle="1" w:styleId="EBAB47DEACDE4E1CBA7320035A6DA210">
    <w:name w:val="EBAB47DEACDE4E1CBA7320035A6DA210"/>
  </w:style>
  <w:style w:type="paragraph" w:customStyle="1" w:styleId="A85AD2CD7D054C37B8A6F74062E0C314">
    <w:name w:val="A85AD2CD7D054C37B8A6F74062E0C314"/>
  </w:style>
  <w:style w:type="paragraph" w:customStyle="1" w:styleId="D385CEC77F114DA0B07D8D1139F6E493">
    <w:name w:val="D385CEC77F114DA0B07D8D1139F6E493"/>
  </w:style>
  <w:style w:type="paragraph" w:customStyle="1" w:styleId="E58B1C3A075E4D43924B0C51CC09EE40">
    <w:name w:val="E58B1C3A075E4D43924B0C51CC09EE40"/>
  </w:style>
  <w:style w:type="paragraph" w:customStyle="1" w:styleId="F28552A5CED34D89952BF1F83C79E926">
    <w:name w:val="F28552A5CED34D89952BF1F83C79E926"/>
  </w:style>
  <w:style w:type="paragraph" w:customStyle="1" w:styleId="B957F49D231C48D9ABDD7D53B6B35AD8">
    <w:name w:val="B957F49D231C48D9ABDD7D53B6B35AD8"/>
  </w:style>
  <w:style w:type="paragraph" w:customStyle="1" w:styleId="F4B5DF13E5AE4273AD76250E283C571E">
    <w:name w:val="F4B5DF13E5AE4273AD76250E283C571E"/>
  </w:style>
  <w:style w:type="paragraph" w:customStyle="1" w:styleId="453CC075FEA440E7A09C9BD0CE32C82C">
    <w:name w:val="453CC075FEA440E7A09C9BD0CE32C82C"/>
  </w:style>
  <w:style w:type="paragraph" w:customStyle="1" w:styleId="2ADA59D3823B4DF68973B016731991D2">
    <w:name w:val="2ADA59D3823B4DF68973B016731991D2"/>
  </w:style>
  <w:style w:type="paragraph" w:customStyle="1" w:styleId="05744E16ED584C8483BCFD44081EA9D4">
    <w:name w:val="05744E16ED584C8483BCFD44081EA9D4"/>
  </w:style>
  <w:style w:type="paragraph" w:customStyle="1" w:styleId="CC631CE9172F4F17ABD734D450C61141">
    <w:name w:val="CC631CE9172F4F17ABD734D450C61141"/>
  </w:style>
  <w:style w:type="paragraph" w:customStyle="1" w:styleId="E1C12203E70B488198F55648F91528DB">
    <w:name w:val="E1C12203E70B488198F55648F91528DB"/>
  </w:style>
  <w:style w:type="paragraph" w:customStyle="1" w:styleId="0BD9A8DB2C364D09BDA0A47F3146C113">
    <w:name w:val="0BD9A8DB2C364D09BDA0A47F3146C113"/>
  </w:style>
  <w:style w:type="paragraph" w:customStyle="1" w:styleId="EC3D2DE805364BE3A6CBC62E8F2830AE">
    <w:name w:val="EC3D2DE805364BE3A6CBC62E8F2830AE"/>
  </w:style>
  <w:style w:type="paragraph" w:customStyle="1" w:styleId="F57D7DDE14004C4997EB555403F35F46">
    <w:name w:val="F57D7DDE14004C4997EB555403F35F46"/>
  </w:style>
  <w:style w:type="paragraph" w:customStyle="1" w:styleId="BB7A53BE86104F3C9BB0DAA314F924EF">
    <w:name w:val="BB7A53BE86104F3C9BB0DAA314F924EF"/>
  </w:style>
  <w:style w:type="paragraph" w:customStyle="1" w:styleId="51C6A17F488B46619EEB6EFCEC4DD05B">
    <w:name w:val="51C6A17F488B46619EEB6EFCEC4DD05B"/>
  </w:style>
  <w:style w:type="paragraph" w:customStyle="1" w:styleId="316FF147EC0045F291BE1FA0689E3943">
    <w:name w:val="316FF147EC0045F291BE1FA0689E3943"/>
  </w:style>
  <w:style w:type="paragraph" w:customStyle="1" w:styleId="A3667F196C044725B5D666F5B208F990">
    <w:name w:val="A3667F196C044725B5D666F5B208F990"/>
  </w:style>
  <w:style w:type="paragraph" w:customStyle="1" w:styleId="94244F5DF3BC4C5CB15A1D2624C0D37C">
    <w:name w:val="94244F5DF3BC4C5CB15A1D2624C0D37C"/>
  </w:style>
  <w:style w:type="paragraph" w:customStyle="1" w:styleId="9D0E716F91DD4774885AF802F643304A">
    <w:name w:val="9D0E716F91DD4774885AF802F643304A"/>
  </w:style>
  <w:style w:type="paragraph" w:customStyle="1" w:styleId="A690E2D09FC64863BD88DF316C0077C9">
    <w:name w:val="A690E2D09FC64863BD88DF316C0077C9"/>
  </w:style>
  <w:style w:type="paragraph" w:customStyle="1" w:styleId="7A3CE55CB2E44864865584A8A95C1B7E">
    <w:name w:val="7A3CE55CB2E44864865584A8A95C1B7E"/>
  </w:style>
  <w:style w:type="paragraph" w:customStyle="1" w:styleId="DEC5C3AA9B214FFD811E000145C4B101">
    <w:name w:val="DEC5C3AA9B214FFD811E000145C4B101"/>
  </w:style>
  <w:style w:type="paragraph" w:customStyle="1" w:styleId="617F66BD251A46A399A1E776F09D5341">
    <w:name w:val="617F66BD251A46A399A1E776F09D53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52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 Hussain Moosakhan</cp:lastModifiedBy>
  <cp:revision>1</cp:revision>
  <dcterms:created xsi:type="dcterms:W3CDTF">2019-10-22T17:09:00Z</dcterms:created>
  <dcterms:modified xsi:type="dcterms:W3CDTF">2019-10-22T18:05:00Z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